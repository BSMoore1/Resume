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3207"/>
        <w:gridCol w:w="3448"/>
      </w:tblGrid>
      <w:tr w:rsidR="00F316AD" w:rsidRPr="001700F2" w14:paraId="585C4454" w14:textId="77777777" w:rsidTr="00D6259B">
        <w:trPr>
          <w:trHeight w:val="635"/>
        </w:trPr>
        <w:tc>
          <w:tcPr>
            <w:tcW w:w="9325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AB40CD0" w14:textId="38185194" w:rsidR="00F316AD" w:rsidRPr="001700F2" w:rsidRDefault="00951AC0" w:rsidP="005D3122">
            <w:pPr>
              <w:pStyle w:val="Title"/>
            </w:pPr>
            <w:r>
              <w:t>Brady</w:t>
            </w:r>
            <w:r w:rsidR="004A6F3E">
              <w:t xml:space="preserve"> S. </w:t>
            </w:r>
            <w:r>
              <w:t>Moore</w:t>
            </w:r>
            <w:r w:rsidR="00F316AD" w:rsidRPr="001700F2">
              <w:t xml:space="preserve"> </w:t>
            </w:r>
          </w:p>
        </w:tc>
      </w:tr>
      <w:tr w:rsidR="00F316AD" w:rsidRPr="001700F2" w14:paraId="6B89D99D" w14:textId="77777777" w:rsidTr="00D6259B">
        <w:trPr>
          <w:trHeight w:val="689"/>
        </w:trPr>
        <w:tc>
          <w:tcPr>
            <w:tcW w:w="3047" w:type="dxa"/>
            <w:tcBorders>
              <w:top w:val="single" w:sz="24" w:space="0" w:color="BF9268" w:themeColor="accent2"/>
            </w:tcBorders>
            <w:vAlign w:val="center"/>
          </w:tcPr>
          <w:p w14:paraId="66B63044" w14:textId="01D91193" w:rsidR="00F316AD" w:rsidRPr="001700F2" w:rsidRDefault="00673320" w:rsidP="00D20DA9">
            <w:pPr>
              <w:jc w:val="center"/>
            </w:pPr>
            <w:r>
              <w:t>Little Rock, 72227</w:t>
            </w:r>
            <w:r w:rsidR="00951AC0">
              <w:t xml:space="preserve"> </w:t>
            </w:r>
          </w:p>
        </w:tc>
        <w:tc>
          <w:tcPr>
            <w:tcW w:w="3226" w:type="dxa"/>
            <w:tcBorders>
              <w:top w:val="single" w:sz="24" w:space="0" w:color="BF9268" w:themeColor="accent2"/>
            </w:tcBorders>
            <w:vAlign w:val="center"/>
          </w:tcPr>
          <w:p w14:paraId="1FADB0AA" w14:textId="77777777" w:rsidR="00C032D6" w:rsidRDefault="00C032D6" w:rsidP="00D20DA9">
            <w:pPr>
              <w:jc w:val="center"/>
            </w:pPr>
          </w:p>
          <w:p w14:paraId="7666942A" w14:textId="17E0A1D9" w:rsidR="00F316AD" w:rsidRPr="001700F2" w:rsidRDefault="00951AC0" w:rsidP="00D20DA9">
            <w:pPr>
              <w:jc w:val="center"/>
            </w:pPr>
            <w:r>
              <w:t>501-515-1839</w:t>
            </w:r>
          </w:p>
        </w:tc>
        <w:tc>
          <w:tcPr>
            <w:tcW w:w="3052" w:type="dxa"/>
            <w:tcBorders>
              <w:top w:val="single" w:sz="24" w:space="0" w:color="BF9268" w:themeColor="accent2"/>
            </w:tcBorders>
            <w:vAlign w:val="center"/>
          </w:tcPr>
          <w:p w14:paraId="584F0BF0" w14:textId="655F3163" w:rsidR="00F316AD" w:rsidRPr="001700F2" w:rsidRDefault="00673320" w:rsidP="00C032D6">
            <w:r>
              <w:t>Bradystonemoore@gmail.com</w:t>
            </w:r>
            <w:r w:rsidR="00D20DA9" w:rsidRPr="001700F2">
              <w:t xml:space="preserve"> </w:t>
            </w:r>
          </w:p>
        </w:tc>
      </w:tr>
      <w:tr w:rsidR="004A6F3E" w:rsidRPr="001700F2" w14:paraId="37E27893" w14:textId="77777777" w:rsidTr="004A6F3E">
        <w:trPr>
          <w:trHeight w:val="74"/>
        </w:trPr>
        <w:tc>
          <w:tcPr>
            <w:tcW w:w="3047" w:type="dxa"/>
            <w:tcBorders>
              <w:bottom w:val="single" w:sz="18" w:space="0" w:color="BF9268" w:themeColor="accent2"/>
            </w:tcBorders>
          </w:tcPr>
          <w:p w14:paraId="226E5DAA" w14:textId="77777777" w:rsidR="004A6F3E" w:rsidRPr="001700F2" w:rsidRDefault="004A6F3E" w:rsidP="00CD50FD"/>
        </w:tc>
        <w:tc>
          <w:tcPr>
            <w:tcW w:w="6278" w:type="dxa"/>
            <w:gridSpan w:val="2"/>
            <w:tcBorders>
              <w:bottom w:val="single" w:sz="18" w:space="0" w:color="BF9268" w:themeColor="accent2"/>
            </w:tcBorders>
          </w:tcPr>
          <w:p w14:paraId="0A569D70" w14:textId="77777777" w:rsidR="004A6F3E" w:rsidRPr="001700F2" w:rsidRDefault="004A6F3E"/>
        </w:tc>
      </w:tr>
      <w:tr w:rsidR="004A6F3E" w:rsidRPr="001700F2" w14:paraId="348995FF" w14:textId="77777777" w:rsidTr="00D6259B">
        <w:trPr>
          <w:gridAfter w:val="2"/>
          <w:wAfter w:w="6278" w:type="dxa"/>
          <w:trHeight w:val="196"/>
        </w:trPr>
        <w:tc>
          <w:tcPr>
            <w:tcW w:w="3047" w:type="dxa"/>
            <w:tcBorders>
              <w:top w:val="single" w:sz="18" w:space="0" w:color="BF9268" w:themeColor="accent2"/>
            </w:tcBorders>
          </w:tcPr>
          <w:p w14:paraId="063883A9" w14:textId="77777777" w:rsidR="004A6F3E" w:rsidRPr="001700F2" w:rsidRDefault="004A6F3E" w:rsidP="00CD50FD"/>
        </w:tc>
      </w:tr>
      <w:tr w:rsidR="00CD50FD" w:rsidRPr="001700F2" w14:paraId="7296A0EF" w14:textId="77777777" w:rsidTr="004A6F3E">
        <w:trPr>
          <w:trHeight w:val="80"/>
        </w:trPr>
        <w:tc>
          <w:tcPr>
            <w:tcW w:w="3047" w:type="dxa"/>
            <w:vMerge w:val="restart"/>
            <w:shd w:val="clear" w:color="auto" w:fill="F2F2F2" w:themeFill="background1" w:themeFillShade="F2"/>
            <w:vAlign w:val="center"/>
          </w:tcPr>
          <w:p w14:paraId="5199FEA9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06E63B5E7C5F4CC4A73DD33BB4D79C3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536433B70D943FE83BA9E910B91BDA2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226" w:type="dxa"/>
            <w:vMerge w:val="restart"/>
            <w:shd w:val="clear" w:color="auto" w:fill="303848" w:themeFill="accent1"/>
            <w:vAlign w:val="center"/>
          </w:tcPr>
          <w:p w14:paraId="1BCB7602" w14:textId="471316FA" w:rsidR="00CD50FD" w:rsidRPr="001700F2" w:rsidRDefault="00C032D6" w:rsidP="00D20DA9">
            <w:pPr>
              <w:pStyle w:val="Heading1"/>
            </w:pPr>
            <w:r>
              <w:t xml:space="preserve">WORK </w:t>
            </w:r>
            <w:sdt>
              <w:sdtPr>
                <w:id w:val="-1748876717"/>
                <w:placeholder>
                  <w:docPart w:val="A7649571EAB042B7ABC7C811C0B521C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52" w:type="dxa"/>
            <w:tcBorders>
              <w:bottom w:val="single" w:sz="18" w:space="0" w:color="BF9268" w:themeColor="accent2"/>
            </w:tcBorders>
          </w:tcPr>
          <w:p w14:paraId="677AF1AE" w14:textId="77777777" w:rsidR="00CD50FD" w:rsidRPr="001700F2" w:rsidRDefault="00CD50FD"/>
        </w:tc>
      </w:tr>
      <w:tr w:rsidR="00CD50FD" w:rsidRPr="001700F2" w14:paraId="16C438B7" w14:textId="77777777" w:rsidTr="00D6259B">
        <w:trPr>
          <w:trHeight w:val="205"/>
        </w:trPr>
        <w:tc>
          <w:tcPr>
            <w:tcW w:w="3047" w:type="dxa"/>
            <w:vMerge/>
            <w:shd w:val="clear" w:color="auto" w:fill="F2F2F2" w:themeFill="background1" w:themeFillShade="F2"/>
            <w:vAlign w:val="center"/>
          </w:tcPr>
          <w:p w14:paraId="17A8F34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226" w:type="dxa"/>
            <w:vMerge/>
            <w:shd w:val="clear" w:color="auto" w:fill="303848" w:themeFill="accent1"/>
            <w:vAlign w:val="center"/>
          </w:tcPr>
          <w:p w14:paraId="4789A76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52" w:type="dxa"/>
          </w:tcPr>
          <w:p w14:paraId="06E83EF7" w14:textId="77777777" w:rsidR="00CD50FD" w:rsidRPr="001700F2" w:rsidRDefault="00CD50FD"/>
        </w:tc>
      </w:tr>
      <w:tr w:rsidR="0040233B" w:rsidRPr="001700F2" w14:paraId="05A45796" w14:textId="77777777" w:rsidTr="00D6259B">
        <w:trPr>
          <w:trHeight w:val="3191"/>
        </w:trPr>
        <w:tc>
          <w:tcPr>
            <w:tcW w:w="3047" w:type="dxa"/>
            <w:shd w:val="clear" w:color="auto" w:fill="F2F2F2" w:themeFill="background1" w:themeFillShade="F2"/>
          </w:tcPr>
          <w:p w14:paraId="01C50557" w14:textId="4A267DF8" w:rsidR="00C032D6" w:rsidRDefault="00C032D6" w:rsidP="00C032D6">
            <w:pPr>
              <w:pStyle w:val="Text"/>
              <w:numPr>
                <w:ilvl w:val="0"/>
                <w:numId w:val="1"/>
              </w:numPr>
            </w:pPr>
            <w:r>
              <w:t>Graduated from Bryant High School</w:t>
            </w:r>
          </w:p>
          <w:p w14:paraId="7B0B5E35" w14:textId="439D8C86" w:rsidR="00951AC0" w:rsidRPr="00951AC0" w:rsidRDefault="00951AC0" w:rsidP="00951AC0">
            <w:pPr>
              <w:pStyle w:val="Text"/>
              <w:numPr>
                <w:ilvl w:val="0"/>
                <w:numId w:val="1"/>
              </w:numPr>
            </w:pPr>
            <w:r>
              <w:t>Junior standing at</w:t>
            </w:r>
            <w:r w:rsidR="00C032D6">
              <w:t xml:space="preserve"> </w:t>
            </w:r>
            <w:r>
              <w:t>University of Arkansas at Little Rock</w:t>
            </w:r>
            <w:r>
              <w:br/>
              <w:t>Major: Computer Science</w:t>
            </w:r>
            <w:r>
              <w:br/>
              <w:t>Minor: Cyber Security</w:t>
            </w:r>
          </w:p>
          <w:p w14:paraId="138E92D4" w14:textId="5FA39080" w:rsidR="00951AC0" w:rsidRDefault="00951AC0" w:rsidP="00951AC0"/>
          <w:p w14:paraId="20EB7543" w14:textId="77777777" w:rsidR="00951AC0" w:rsidRPr="00951AC0" w:rsidRDefault="00951AC0" w:rsidP="00951AC0"/>
          <w:p w14:paraId="26C488C5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78" w:type="dxa"/>
            <w:gridSpan w:val="2"/>
            <w:vAlign w:val="center"/>
          </w:tcPr>
          <w:p w14:paraId="5A54CAD8" w14:textId="6F98E268" w:rsidR="00873BFA" w:rsidRPr="001700F2" w:rsidRDefault="00ED57DA" w:rsidP="00873BFA">
            <w:pPr>
              <w:pStyle w:val="SmallText"/>
            </w:pPr>
            <w:r>
              <w:t>April 2023 - Present</w:t>
            </w:r>
          </w:p>
          <w:p w14:paraId="01F6A70D" w14:textId="1BDEFE69" w:rsidR="00873BFA" w:rsidRPr="001700F2" w:rsidRDefault="00ED57DA" w:rsidP="00873BFA">
            <w:pPr>
              <w:pStyle w:val="Text"/>
            </w:pPr>
            <w:r>
              <w:t>Moving Professional</w:t>
            </w:r>
            <w:r w:rsidR="00873BFA" w:rsidRPr="001700F2">
              <w:t xml:space="preserve"> </w:t>
            </w:r>
            <w:r w:rsidR="00873BFA" w:rsidRPr="001700F2">
              <w:rPr>
                <w:color w:val="BE9268"/>
              </w:rPr>
              <w:t xml:space="preserve">• </w:t>
            </w:r>
            <w:r>
              <w:t>Elite Movers</w:t>
            </w:r>
            <w:r w:rsidR="00873BFA">
              <w:br/>
            </w:r>
            <w:r w:rsidR="00873BFA" w:rsidRPr="001700F2">
              <w:rPr>
                <w:color w:val="BE9268"/>
              </w:rPr>
              <w:t>•</w:t>
            </w:r>
            <w:r w:rsidR="00873BFA">
              <w:rPr>
                <w:color w:val="BE9268"/>
              </w:rPr>
              <w:t xml:space="preserve"> </w:t>
            </w:r>
            <w:r>
              <w:t xml:space="preserve">Lifted, packed, secured, and transported </w:t>
            </w:r>
            <w:r w:rsidR="00C032D6">
              <w:t xml:space="preserve">hundreds of </w:t>
            </w:r>
            <w:r>
              <w:t>thousands of pounds of client’s belongings and professional equipment</w:t>
            </w:r>
            <w:r w:rsidR="00873BFA">
              <w:br/>
            </w:r>
            <w:r w:rsidR="00873BFA" w:rsidRPr="001700F2">
              <w:rPr>
                <w:color w:val="BE9268"/>
              </w:rPr>
              <w:t>•</w:t>
            </w:r>
            <w:r w:rsidR="00873BFA">
              <w:rPr>
                <w:color w:val="BE9268"/>
              </w:rPr>
              <w:t xml:space="preserve"> </w:t>
            </w:r>
            <w:r>
              <w:t>Maintained clear and professional communication with clientele ranging from individual families to multi-</w:t>
            </w:r>
            <w:r w:rsidR="00C032D6">
              <w:t>million-dollar</w:t>
            </w:r>
            <w:r>
              <w:t xml:space="preserve"> companies </w:t>
            </w:r>
          </w:p>
          <w:p w14:paraId="5CBFBC51" w14:textId="54FCD148" w:rsidR="00D20DA9" w:rsidRPr="001700F2" w:rsidRDefault="00873BFA" w:rsidP="00D20DA9">
            <w:pPr>
              <w:pStyle w:val="SmallText"/>
            </w:pPr>
            <w:r>
              <w:br/>
            </w:r>
            <w:r w:rsidR="00284B23">
              <w:t>September 2023 - Present</w:t>
            </w:r>
          </w:p>
          <w:p w14:paraId="73E380F1" w14:textId="6100A054" w:rsidR="00D50869" w:rsidRPr="00D50869" w:rsidRDefault="00284B23" w:rsidP="00D50869">
            <w:pPr>
              <w:pStyle w:val="Text"/>
              <w:rPr>
                <w:color w:val="BE9268"/>
              </w:rPr>
            </w:pPr>
            <w:r>
              <w:t>Bartender/</w:t>
            </w:r>
            <w:r w:rsidR="00D50869">
              <w:t>Server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La Terraza &amp; Graffiti’s</w:t>
            </w:r>
            <w:r w:rsidR="00D20DA9" w:rsidRPr="001700F2">
              <w:t xml:space="preserve"> </w:t>
            </w:r>
            <w:r w:rsidR="00D50869">
              <w:br/>
            </w:r>
            <w:r w:rsidR="00D50869" w:rsidRPr="001700F2">
              <w:rPr>
                <w:color w:val="BE9268"/>
              </w:rPr>
              <w:t>•</w:t>
            </w:r>
            <w:r w:rsidR="00D50869">
              <w:rPr>
                <w:color w:val="BE9268"/>
              </w:rPr>
              <w:t xml:space="preserve"> </w:t>
            </w:r>
            <w:r>
              <w:t>Create fresh cocktails and inform patrons about a wide range of alcohol</w:t>
            </w:r>
            <w:r w:rsidR="00D50869">
              <w:br/>
            </w:r>
            <w:r w:rsidR="00D50869" w:rsidRPr="001700F2">
              <w:rPr>
                <w:color w:val="BE9268"/>
              </w:rPr>
              <w:t>•</w:t>
            </w:r>
            <w:r w:rsidR="00D50869">
              <w:rPr>
                <w:color w:val="BE9268"/>
              </w:rPr>
              <w:t xml:space="preserve"> </w:t>
            </w:r>
            <w:r>
              <w:t>Serve and inform patrons about a selection of Venezuelan and Italian dishes, while taking reservations and table-side paella serving</w:t>
            </w:r>
          </w:p>
          <w:p w14:paraId="5D9AEA8A" w14:textId="288DA25B" w:rsidR="0040233B" w:rsidRPr="003A6755" w:rsidRDefault="00D20DA9" w:rsidP="003A6755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  <w:r w:rsidR="003A6755">
              <w:rPr>
                <w:sz w:val="21"/>
              </w:rPr>
              <w:br/>
            </w:r>
            <w:r w:rsidR="00284B23">
              <w:t>July 2022 – April 2023</w:t>
            </w:r>
          </w:p>
          <w:p w14:paraId="628E3C18" w14:textId="17DF89BE" w:rsidR="0040233B" w:rsidRPr="001700F2" w:rsidRDefault="00284B23" w:rsidP="00D20DA9">
            <w:pPr>
              <w:pStyle w:val="Text"/>
            </w:pPr>
            <w:r>
              <w:t>Barista/Juice Bar Team Member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 w:rsidR="00873BFA">
              <w:t>W</w:t>
            </w:r>
            <w:r>
              <w:t>hole Foods Market</w:t>
            </w:r>
            <w:r w:rsidR="00873BFA">
              <w:br/>
            </w:r>
            <w:r w:rsidR="00873BFA" w:rsidRPr="001700F2">
              <w:rPr>
                <w:color w:val="BE9268"/>
              </w:rPr>
              <w:t>•</w:t>
            </w:r>
            <w:r w:rsidR="00873BFA">
              <w:rPr>
                <w:color w:val="BE9268"/>
              </w:rPr>
              <w:t xml:space="preserve"> </w:t>
            </w:r>
            <w:r>
              <w:t>Prepare</w:t>
            </w:r>
            <w:r w:rsidR="00C032D6">
              <w:t>d</w:t>
            </w:r>
            <w:r>
              <w:t xml:space="preserve"> and serve</w:t>
            </w:r>
            <w:r w:rsidR="00C032D6">
              <w:t>d</w:t>
            </w:r>
            <w:r>
              <w:t xml:space="preserve"> custom coffee, smoothie, and fresh juice orders for </w:t>
            </w:r>
            <w:r w:rsidR="00C032D6">
              <w:t>thousands</w:t>
            </w:r>
            <w:r>
              <w:t xml:space="preserve"> of customers</w:t>
            </w:r>
            <w:r w:rsidR="00873BFA">
              <w:br/>
            </w:r>
            <w:r w:rsidR="00873BFA" w:rsidRPr="001700F2">
              <w:rPr>
                <w:color w:val="BE9268"/>
              </w:rPr>
              <w:t>•</w:t>
            </w:r>
            <w:r w:rsidR="00873BFA">
              <w:rPr>
                <w:color w:val="BE9268"/>
              </w:rPr>
              <w:t xml:space="preserve"> </w:t>
            </w:r>
            <w:r>
              <w:t>Chop</w:t>
            </w:r>
            <w:r w:rsidR="00C032D6">
              <w:t>ped</w:t>
            </w:r>
            <w:r>
              <w:t xml:space="preserve"> and prepare</w:t>
            </w:r>
            <w:r w:rsidR="00C032D6">
              <w:t>d</w:t>
            </w:r>
            <w:r>
              <w:t xml:space="preserve"> vegetable and fruit for the bar, while assisting in bakery department prep</w:t>
            </w:r>
            <w:r w:rsidR="00C032D6">
              <w:t xml:space="preserve"> and sales</w:t>
            </w:r>
            <w:r w:rsidR="004A6F3E">
              <w:br/>
            </w:r>
          </w:p>
        </w:tc>
      </w:tr>
      <w:tr w:rsidR="00CD50FD" w:rsidRPr="001700F2" w14:paraId="77CFE7AF" w14:textId="77777777" w:rsidTr="00D6259B">
        <w:trPr>
          <w:trHeight w:val="205"/>
        </w:trPr>
        <w:tc>
          <w:tcPr>
            <w:tcW w:w="3047" w:type="dxa"/>
            <w:vMerge w:val="restart"/>
            <w:shd w:val="clear" w:color="auto" w:fill="F2F2F2" w:themeFill="background1" w:themeFillShade="F2"/>
            <w:vAlign w:val="center"/>
          </w:tcPr>
          <w:p w14:paraId="0CC0DA6E" w14:textId="17B8661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784DAEE517C54DD6A84B525C82630E1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B26691A3C2AA4554B8773197118E0323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226" w:type="dxa"/>
            <w:vMerge w:val="restart"/>
            <w:shd w:val="clear" w:color="auto" w:fill="303848" w:themeFill="accent1"/>
            <w:vAlign w:val="center"/>
          </w:tcPr>
          <w:p w14:paraId="5D8865A2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4BECF2087C714A25AE50E430F1DC433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52" w:type="dxa"/>
            <w:tcBorders>
              <w:bottom w:val="single" w:sz="18" w:space="0" w:color="BF9268" w:themeColor="accent2"/>
            </w:tcBorders>
          </w:tcPr>
          <w:p w14:paraId="54AFD01E" w14:textId="77777777" w:rsidR="00CD50FD" w:rsidRPr="001700F2" w:rsidRDefault="00CD50FD"/>
        </w:tc>
      </w:tr>
      <w:tr w:rsidR="00CD50FD" w:rsidRPr="001700F2" w14:paraId="690C74B3" w14:textId="77777777" w:rsidTr="00D6259B">
        <w:trPr>
          <w:trHeight w:val="205"/>
        </w:trPr>
        <w:tc>
          <w:tcPr>
            <w:tcW w:w="3047" w:type="dxa"/>
            <w:vMerge/>
            <w:shd w:val="clear" w:color="auto" w:fill="F2F2F2" w:themeFill="background1" w:themeFillShade="F2"/>
            <w:vAlign w:val="center"/>
          </w:tcPr>
          <w:p w14:paraId="7DF82E24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226" w:type="dxa"/>
            <w:vMerge/>
            <w:shd w:val="clear" w:color="auto" w:fill="303848" w:themeFill="accent1"/>
            <w:vAlign w:val="center"/>
          </w:tcPr>
          <w:p w14:paraId="350F07CD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52" w:type="dxa"/>
          </w:tcPr>
          <w:p w14:paraId="1CAB0C88" w14:textId="77777777" w:rsidR="00CD50FD" w:rsidRPr="001700F2" w:rsidRDefault="00CD50FD"/>
        </w:tc>
      </w:tr>
      <w:tr w:rsidR="00CD50FD" w:rsidRPr="001700F2" w14:paraId="2548001B" w14:textId="77777777" w:rsidTr="00D6259B">
        <w:trPr>
          <w:trHeight w:val="1966"/>
        </w:trPr>
        <w:tc>
          <w:tcPr>
            <w:tcW w:w="3047" w:type="dxa"/>
            <w:shd w:val="clear" w:color="auto" w:fill="F2F2F2" w:themeFill="background1" w:themeFillShade="F2"/>
            <w:vAlign w:val="center"/>
          </w:tcPr>
          <w:p w14:paraId="40929D10" w14:textId="0483288E" w:rsidR="00591B2B" w:rsidRDefault="00951AC0" w:rsidP="00591B2B">
            <w:pPr>
              <w:pStyle w:val="Text"/>
              <w:numPr>
                <w:ilvl w:val="0"/>
                <w:numId w:val="1"/>
              </w:numPr>
            </w:pPr>
            <w:r>
              <w:t>Experience using Windows and Linux</w:t>
            </w:r>
          </w:p>
          <w:p w14:paraId="0A86699A" w14:textId="2C278E19" w:rsidR="00591B2B" w:rsidRDefault="005D3122" w:rsidP="00951AC0">
            <w:pPr>
              <w:pStyle w:val="Text"/>
              <w:numPr>
                <w:ilvl w:val="0"/>
                <w:numId w:val="1"/>
              </w:numPr>
            </w:pPr>
            <w:r>
              <w:t>Experience</w:t>
            </w:r>
            <w:r w:rsidR="00937B04">
              <w:t xml:space="preserve"> </w:t>
            </w:r>
            <w:r>
              <w:t>with Microsoft Office</w:t>
            </w:r>
          </w:p>
          <w:p w14:paraId="5A74BDD7" w14:textId="36B79066" w:rsidR="00581E4D" w:rsidRPr="00581E4D" w:rsidRDefault="00C032D6" w:rsidP="00581E4D">
            <w:pPr>
              <w:pStyle w:val="Text"/>
              <w:numPr>
                <w:ilvl w:val="0"/>
                <w:numId w:val="1"/>
              </w:numPr>
            </w:pPr>
            <w:r>
              <w:t>Experience</w:t>
            </w:r>
            <w:r w:rsidR="00951AC0">
              <w:t xml:space="preserve"> with C++, Java, Assembly, Linux Shell, and Microsoft </w:t>
            </w:r>
            <w:proofErr w:type="spellStart"/>
            <w:r w:rsidR="00951AC0">
              <w:t>Powershe</w:t>
            </w:r>
            <w:r>
              <w:t>ll</w:t>
            </w:r>
            <w:proofErr w:type="spellEnd"/>
          </w:p>
          <w:p w14:paraId="4C4DF645" w14:textId="32F10F26" w:rsidR="00CD50FD" w:rsidRPr="001700F2" w:rsidRDefault="00447202" w:rsidP="00581E4D">
            <w:pPr>
              <w:pStyle w:val="Text"/>
              <w:numPr>
                <w:ilvl w:val="0"/>
                <w:numId w:val="1"/>
              </w:numPr>
            </w:pPr>
            <w:r>
              <w:t>Experienced with various POS software</w:t>
            </w:r>
          </w:p>
        </w:tc>
        <w:tc>
          <w:tcPr>
            <w:tcW w:w="6278" w:type="dxa"/>
            <w:gridSpan w:val="2"/>
            <w:vAlign w:val="center"/>
          </w:tcPr>
          <w:p w14:paraId="2BEFB037" w14:textId="6D76B968" w:rsidR="00D50869" w:rsidRPr="00D50869" w:rsidRDefault="005B02C5" w:rsidP="00D50869">
            <w:pPr>
              <w:pStyle w:val="Text"/>
            </w:pP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>Taken Communications coursework</w:t>
            </w:r>
            <w:r w:rsidR="004F25B3">
              <w:t xml:space="preserve"> at UALR involving interpersonal communication skills, writing, and public speaking</w:t>
            </w:r>
            <w:r>
              <w:br/>
            </w: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 xml:space="preserve">Taken lead of multiple successful, technical and non-technical, group projects across </w:t>
            </w:r>
            <w:r w:rsidR="004F25B3">
              <w:t xml:space="preserve">UALR </w:t>
            </w:r>
            <w:r>
              <w:t>course</w:t>
            </w:r>
            <w:r w:rsidR="004F25B3">
              <w:t>s</w:t>
            </w:r>
            <w:r>
              <w:br/>
            </w: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>Have serviced</w:t>
            </w:r>
            <w:r w:rsidR="00591B2B">
              <w:t xml:space="preserve"> thousands</w:t>
            </w:r>
            <w:r>
              <w:t xml:space="preserve"> </w:t>
            </w:r>
            <w:r w:rsidR="00591B2B">
              <w:t>of customers in front-facing positions</w:t>
            </w:r>
            <w:r>
              <w:t xml:space="preserve"> across different work environments</w:t>
            </w:r>
            <w:r>
              <w:br/>
            </w: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 xml:space="preserve">Aided The National Audubon Society in </w:t>
            </w:r>
            <w:r w:rsidR="00FF1775">
              <w:t xml:space="preserve">writing and </w:t>
            </w:r>
            <w:r>
              <w:t xml:space="preserve">publishing letters to multiple Arkansas newsletters regarding </w:t>
            </w:r>
            <w:r w:rsidR="00FF1775">
              <w:t>bill</w:t>
            </w:r>
            <w:r>
              <w:t xml:space="preserve"> HB1787 </w:t>
            </w:r>
            <w:r w:rsidR="004A6F3E">
              <w:br/>
            </w:r>
          </w:p>
        </w:tc>
      </w:tr>
      <w:tr w:rsidR="00CD50FD" w:rsidRPr="001700F2" w14:paraId="73D18822" w14:textId="77777777" w:rsidTr="00D6259B">
        <w:trPr>
          <w:trHeight w:val="74"/>
        </w:trPr>
        <w:tc>
          <w:tcPr>
            <w:tcW w:w="3047" w:type="dxa"/>
            <w:vMerge w:val="restart"/>
            <w:shd w:val="clear" w:color="auto" w:fill="F2F2F2" w:themeFill="background1" w:themeFillShade="F2"/>
          </w:tcPr>
          <w:p w14:paraId="5638C248" w14:textId="77777777" w:rsidR="00CD50FD" w:rsidRPr="001700F2" w:rsidRDefault="00CD50FD"/>
        </w:tc>
        <w:tc>
          <w:tcPr>
            <w:tcW w:w="3226" w:type="dxa"/>
            <w:vMerge w:val="restart"/>
            <w:shd w:val="clear" w:color="auto" w:fill="303848" w:themeFill="accent1"/>
            <w:vAlign w:val="center"/>
          </w:tcPr>
          <w:p w14:paraId="5A822004" w14:textId="055850C8" w:rsidR="00CD50FD" w:rsidRPr="001700F2" w:rsidRDefault="00D50869" w:rsidP="00D20DA9">
            <w:pPr>
              <w:pStyle w:val="Heading1"/>
            </w:pPr>
            <w:r>
              <w:t>EXTRACURRICULAR</w:t>
            </w:r>
            <w:r w:rsidR="00D20DA9" w:rsidRPr="001700F2">
              <w:t xml:space="preserve"> </w:t>
            </w:r>
          </w:p>
        </w:tc>
        <w:tc>
          <w:tcPr>
            <w:tcW w:w="3052" w:type="dxa"/>
            <w:tcBorders>
              <w:bottom w:val="single" w:sz="18" w:space="0" w:color="BF9268" w:themeColor="accent2"/>
            </w:tcBorders>
          </w:tcPr>
          <w:p w14:paraId="4D132DD1" w14:textId="77777777" w:rsidR="00CD50FD" w:rsidRPr="001700F2" w:rsidRDefault="00CD50FD"/>
        </w:tc>
      </w:tr>
      <w:tr w:rsidR="00CD50FD" w:rsidRPr="001700F2" w14:paraId="6DD8D435" w14:textId="77777777" w:rsidTr="00D6259B">
        <w:trPr>
          <w:trHeight w:val="205"/>
        </w:trPr>
        <w:tc>
          <w:tcPr>
            <w:tcW w:w="3047" w:type="dxa"/>
            <w:vMerge/>
            <w:shd w:val="clear" w:color="auto" w:fill="F2F2F2" w:themeFill="background1" w:themeFillShade="F2"/>
          </w:tcPr>
          <w:p w14:paraId="48607F0E" w14:textId="77777777" w:rsidR="00CD50FD" w:rsidRPr="001700F2" w:rsidRDefault="00CD50FD"/>
        </w:tc>
        <w:tc>
          <w:tcPr>
            <w:tcW w:w="3226" w:type="dxa"/>
            <w:vMerge/>
            <w:shd w:val="clear" w:color="auto" w:fill="303848" w:themeFill="accent1"/>
            <w:vAlign w:val="center"/>
          </w:tcPr>
          <w:p w14:paraId="38F71BEC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52" w:type="dxa"/>
          </w:tcPr>
          <w:p w14:paraId="7AF6EC6C" w14:textId="2101FDF0" w:rsidR="00521565" w:rsidRPr="001700F2" w:rsidRDefault="00521565"/>
        </w:tc>
      </w:tr>
      <w:tr w:rsidR="00CD50FD" w:rsidRPr="001700F2" w14:paraId="304C4E45" w14:textId="77777777" w:rsidTr="00D6259B">
        <w:trPr>
          <w:trHeight w:val="74"/>
        </w:trPr>
        <w:tc>
          <w:tcPr>
            <w:tcW w:w="3047" w:type="dxa"/>
            <w:shd w:val="clear" w:color="auto" w:fill="F2F2F2" w:themeFill="background1" w:themeFillShade="F2"/>
          </w:tcPr>
          <w:p w14:paraId="3251E187" w14:textId="77777777" w:rsidR="00CD50FD" w:rsidRPr="001700F2" w:rsidRDefault="00CD50FD"/>
        </w:tc>
        <w:tc>
          <w:tcPr>
            <w:tcW w:w="6278" w:type="dxa"/>
            <w:gridSpan w:val="2"/>
            <w:vAlign w:val="center"/>
          </w:tcPr>
          <w:p w14:paraId="25F482D8" w14:textId="7F985A1F" w:rsidR="009D65E0" w:rsidRPr="009D65E0" w:rsidRDefault="00D50869" w:rsidP="006F4512">
            <w:pPr>
              <w:pStyle w:val="Text"/>
            </w:pP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 xml:space="preserve">Amateur </w:t>
            </w:r>
            <w:r w:rsidR="00F67E41">
              <w:t>Harpist</w:t>
            </w:r>
            <w:r w:rsidR="00F67E41">
              <w:br/>
            </w:r>
            <w:r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 w:rsidR="00F67E41">
              <w:t>Campus Garden Alliance</w:t>
            </w:r>
            <w:r w:rsidR="00033FA9">
              <w:t xml:space="preserve"> </w:t>
            </w:r>
            <w:r w:rsidR="00F67E41">
              <w:t>at University of Arkansas at Little Rock</w:t>
            </w:r>
            <w:r w:rsidR="00F67E41">
              <w:br/>
            </w:r>
            <w:r w:rsidR="00D6259B" w:rsidRPr="001700F2">
              <w:rPr>
                <w:color w:val="BE9268"/>
              </w:rPr>
              <w:t>•</w:t>
            </w:r>
            <w:r w:rsidR="00D6259B">
              <w:rPr>
                <w:color w:val="BE9268"/>
              </w:rPr>
              <w:t xml:space="preserve"> </w:t>
            </w:r>
            <w:r w:rsidR="00D6259B">
              <w:t>Volunteer with Little Rock Chapter of The Nature Conservancy</w:t>
            </w:r>
            <w:r w:rsidR="00D6259B">
              <w:br/>
            </w:r>
            <w:r w:rsidR="00D6259B" w:rsidRPr="001700F2">
              <w:rPr>
                <w:color w:val="BE9268"/>
              </w:rPr>
              <w:t>•</w:t>
            </w:r>
            <w:r w:rsidR="00D6259B">
              <w:rPr>
                <w:color w:val="BE9268"/>
              </w:rPr>
              <w:t xml:space="preserve"> </w:t>
            </w:r>
            <w:r w:rsidR="00D6259B">
              <w:t>Volunteer with The National Audubon Society</w:t>
            </w:r>
          </w:p>
        </w:tc>
      </w:tr>
      <w:tr w:rsidR="00CD50FD" w:rsidRPr="001700F2" w14:paraId="39B37D9D" w14:textId="77777777" w:rsidTr="00D6259B">
        <w:trPr>
          <w:trHeight w:val="93"/>
        </w:trPr>
        <w:tc>
          <w:tcPr>
            <w:tcW w:w="3047" w:type="dxa"/>
          </w:tcPr>
          <w:p w14:paraId="7A637093" w14:textId="77777777" w:rsidR="00CD50FD" w:rsidRPr="001700F2" w:rsidRDefault="00CD50FD" w:rsidP="00CD50FD"/>
        </w:tc>
        <w:tc>
          <w:tcPr>
            <w:tcW w:w="6278" w:type="dxa"/>
            <w:gridSpan w:val="2"/>
          </w:tcPr>
          <w:p w14:paraId="53E2AA7E" w14:textId="77777777" w:rsidR="00CD50FD" w:rsidRPr="001700F2" w:rsidRDefault="00CD50FD" w:rsidP="00CD50FD"/>
        </w:tc>
      </w:tr>
      <w:tr w:rsidR="005D3122" w:rsidRPr="001700F2" w14:paraId="587E3C2A" w14:textId="77777777" w:rsidTr="00D6259B">
        <w:trPr>
          <w:gridAfter w:val="2"/>
          <w:wAfter w:w="6278" w:type="dxa"/>
          <w:trHeight w:val="130"/>
        </w:trPr>
        <w:tc>
          <w:tcPr>
            <w:tcW w:w="3047" w:type="dxa"/>
          </w:tcPr>
          <w:p w14:paraId="6CECEE48" w14:textId="77777777" w:rsidR="005D3122" w:rsidRPr="001700F2" w:rsidRDefault="005D3122"/>
        </w:tc>
      </w:tr>
      <w:tr w:rsidR="005D3122" w:rsidRPr="001700F2" w14:paraId="3B284F87" w14:textId="77777777" w:rsidTr="005A39F7">
        <w:trPr>
          <w:trHeight w:val="68"/>
        </w:trPr>
        <w:tc>
          <w:tcPr>
            <w:tcW w:w="9325" w:type="dxa"/>
            <w:gridSpan w:val="3"/>
            <w:vAlign w:val="center"/>
          </w:tcPr>
          <w:p w14:paraId="7DD6F956" w14:textId="5B3CD334" w:rsidR="005D3122" w:rsidRPr="001700F2" w:rsidRDefault="005D3122" w:rsidP="00D20DA9">
            <w:pPr>
              <w:pStyle w:val="Text"/>
            </w:pPr>
          </w:p>
        </w:tc>
      </w:tr>
    </w:tbl>
    <w:p w14:paraId="147FCE7B" w14:textId="77777777" w:rsidR="00C55D85" w:rsidRPr="001700F2" w:rsidRDefault="00C55D85" w:rsidP="00033FA9"/>
    <w:sectPr w:rsidR="00C55D85" w:rsidRPr="001700F2" w:rsidSect="006F4512">
      <w:headerReference w:type="default" r:id="rId10"/>
      <w:type w:val="continuous"/>
      <w:pgSz w:w="12240" w:h="15840" w:code="1"/>
      <w:pgMar w:top="720" w:right="1440" w:bottom="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C6CD7" w14:textId="77777777" w:rsidR="007F42E4" w:rsidRDefault="007F42E4" w:rsidP="00F316AD">
      <w:r>
        <w:separator/>
      </w:r>
    </w:p>
  </w:endnote>
  <w:endnote w:type="continuationSeparator" w:id="0">
    <w:p w14:paraId="204B52EE" w14:textId="77777777" w:rsidR="007F42E4" w:rsidRDefault="007F42E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289AA" w14:textId="77777777" w:rsidR="007F42E4" w:rsidRDefault="007F42E4" w:rsidP="00F316AD">
      <w:r>
        <w:separator/>
      </w:r>
    </w:p>
  </w:footnote>
  <w:footnote w:type="continuationSeparator" w:id="0">
    <w:p w14:paraId="0ED6EF8E" w14:textId="77777777" w:rsidR="007F42E4" w:rsidRDefault="007F42E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BE1B8" w14:textId="10249B2F" w:rsidR="006F4512" w:rsidRDefault="006F4512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5C228" wp14:editId="1D5512C3">
              <wp:simplePos x="0" y="0"/>
              <wp:positionH relativeFrom="page">
                <wp:align>right</wp:align>
              </wp:positionH>
              <wp:positionV relativeFrom="paragraph">
                <wp:posOffset>-451485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CF3204" id="Rectangle 7" o:spid="_x0000_s1026" alt="&quot;&quot;" style="position:absolute;margin-left:560.7pt;margin-top:-35.55pt;width:611.9pt;height:98.4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" fillcolor="#303848 [3204]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377"/>
    <w:multiLevelType w:val="hybridMultilevel"/>
    <w:tmpl w:val="2EF00066"/>
    <w:lvl w:ilvl="0" w:tplc="B7D27E70">
      <w:start w:val="1"/>
      <w:numFmt w:val="bullet"/>
      <w:suff w:val="space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20"/>
    <w:rsid w:val="00033FA9"/>
    <w:rsid w:val="00143AE1"/>
    <w:rsid w:val="001700F2"/>
    <w:rsid w:val="001871FF"/>
    <w:rsid w:val="001F4150"/>
    <w:rsid w:val="00284B23"/>
    <w:rsid w:val="0029715D"/>
    <w:rsid w:val="002E497E"/>
    <w:rsid w:val="002F21DD"/>
    <w:rsid w:val="00321FE9"/>
    <w:rsid w:val="003A6755"/>
    <w:rsid w:val="003C7185"/>
    <w:rsid w:val="0040233B"/>
    <w:rsid w:val="00447202"/>
    <w:rsid w:val="004A6F3E"/>
    <w:rsid w:val="004D0355"/>
    <w:rsid w:val="004E6224"/>
    <w:rsid w:val="004F25B3"/>
    <w:rsid w:val="00521565"/>
    <w:rsid w:val="00581E4D"/>
    <w:rsid w:val="005847B6"/>
    <w:rsid w:val="00591B2B"/>
    <w:rsid w:val="005A39F7"/>
    <w:rsid w:val="005B02C5"/>
    <w:rsid w:val="005D2581"/>
    <w:rsid w:val="005D3122"/>
    <w:rsid w:val="00617740"/>
    <w:rsid w:val="00621442"/>
    <w:rsid w:val="00633320"/>
    <w:rsid w:val="00673320"/>
    <w:rsid w:val="006C60E6"/>
    <w:rsid w:val="006F4512"/>
    <w:rsid w:val="00713C13"/>
    <w:rsid w:val="007246E4"/>
    <w:rsid w:val="007F42E4"/>
    <w:rsid w:val="00873BFA"/>
    <w:rsid w:val="0089710E"/>
    <w:rsid w:val="00937B04"/>
    <w:rsid w:val="00951AC0"/>
    <w:rsid w:val="009D65E0"/>
    <w:rsid w:val="00A25EA0"/>
    <w:rsid w:val="00A74E15"/>
    <w:rsid w:val="00B0121C"/>
    <w:rsid w:val="00B12EA4"/>
    <w:rsid w:val="00B24586"/>
    <w:rsid w:val="00C032D6"/>
    <w:rsid w:val="00C04507"/>
    <w:rsid w:val="00C55D85"/>
    <w:rsid w:val="00CD50FD"/>
    <w:rsid w:val="00D20DA9"/>
    <w:rsid w:val="00D26A79"/>
    <w:rsid w:val="00D50869"/>
    <w:rsid w:val="00D6259B"/>
    <w:rsid w:val="00DD5C35"/>
    <w:rsid w:val="00DE3112"/>
    <w:rsid w:val="00EA03EF"/>
    <w:rsid w:val="00ED3CAC"/>
    <w:rsid w:val="00ED57DA"/>
    <w:rsid w:val="00F316AD"/>
    <w:rsid w:val="00F67E41"/>
    <w:rsid w:val="00FF1775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C0545"/>
  <w15:chartTrackingRefBased/>
  <w15:docId w15:val="{C26F4825-0F57-43E7-945B-4E15E391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0n3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E63B5E7C5F4CC4A73DD33BB4D7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9BE7-CC72-4E24-9B10-538D920F8FFE}"/>
      </w:docPartPr>
      <w:docPartBody>
        <w:p w:rsidR="00B66F94" w:rsidRDefault="008800F3">
          <w:pPr>
            <w:pStyle w:val="06E63B5E7C5F4CC4A73DD33BB4D79C3B"/>
          </w:pPr>
          <w:r w:rsidRPr="001700F2">
            <w:t>EDUCATION</w:t>
          </w:r>
        </w:p>
      </w:docPartBody>
    </w:docPart>
    <w:docPart>
      <w:docPartPr>
        <w:name w:val="5536433B70D943FE83BA9E910B91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FAE0C-479C-4B90-B44F-ADDDF1E97CFB}"/>
      </w:docPartPr>
      <w:docPartBody>
        <w:p w:rsidR="00B66F94" w:rsidRDefault="008800F3">
          <w:pPr>
            <w:pStyle w:val="5536433B70D943FE83BA9E910B91BDA2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7649571EAB042B7ABC7C811C0B5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2BC95-3D52-4C06-84FD-CEA11FA3979C}"/>
      </w:docPartPr>
      <w:docPartBody>
        <w:p w:rsidR="00B66F94" w:rsidRDefault="008800F3">
          <w:pPr>
            <w:pStyle w:val="A7649571EAB042B7ABC7C811C0B521C5"/>
          </w:pPr>
          <w:r w:rsidRPr="001700F2">
            <w:t>EXPERIENCE</w:t>
          </w:r>
        </w:p>
      </w:docPartBody>
    </w:docPart>
    <w:docPart>
      <w:docPartPr>
        <w:name w:val="784DAEE517C54DD6A84B525C8263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2CD5-97D3-44DB-9E77-06993158457F}"/>
      </w:docPartPr>
      <w:docPartBody>
        <w:p w:rsidR="00B66F94" w:rsidRDefault="008800F3">
          <w:pPr>
            <w:pStyle w:val="784DAEE517C54DD6A84B525C82630E17"/>
          </w:pPr>
          <w:r w:rsidRPr="00D26A79">
            <w:t>KEY SKILLS</w:t>
          </w:r>
        </w:p>
      </w:docPartBody>
    </w:docPart>
    <w:docPart>
      <w:docPartPr>
        <w:name w:val="B26691A3C2AA4554B8773197118E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957CA-5A89-4980-B9E2-81DAEA305260}"/>
      </w:docPartPr>
      <w:docPartBody>
        <w:p w:rsidR="00B66F94" w:rsidRDefault="008800F3">
          <w:pPr>
            <w:pStyle w:val="B26691A3C2AA4554B8773197118E032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BECF2087C714A25AE50E430F1DC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6452-301E-4CB7-A06E-533335F0C07D}"/>
      </w:docPartPr>
      <w:docPartBody>
        <w:p w:rsidR="00B66F94" w:rsidRDefault="008800F3">
          <w:pPr>
            <w:pStyle w:val="4BECF2087C714A25AE50E430F1DC433D"/>
          </w:pPr>
          <w:r w:rsidRPr="001700F2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10"/>
    <w:rsid w:val="00143AE1"/>
    <w:rsid w:val="00181810"/>
    <w:rsid w:val="002F21DD"/>
    <w:rsid w:val="003B46B3"/>
    <w:rsid w:val="003D103B"/>
    <w:rsid w:val="00806DFA"/>
    <w:rsid w:val="008800F3"/>
    <w:rsid w:val="00B6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E63B5E7C5F4CC4A73DD33BB4D79C3B">
    <w:name w:val="06E63B5E7C5F4CC4A73DD33BB4D79C3B"/>
  </w:style>
  <w:style w:type="character" w:customStyle="1" w:styleId="Accent">
    <w:name w:val="Accent"/>
    <w:basedOn w:val="DefaultParagraphFont"/>
    <w:uiPriority w:val="1"/>
    <w:qFormat/>
    <w:rPr>
      <w:color w:val="E97132" w:themeColor="accent2"/>
    </w:rPr>
  </w:style>
  <w:style w:type="paragraph" w:customStyle="1" w:styleId="5536433B70D943FE83BA9E910B91BDA2">
    <w:name w:val="5536433B70D943FE83BA9E910B91BDA2"/>
  </w:style>
  <w:style w:type="paragraph" w:customStyle="1" w:styleId="A7649571EAB042B7ABC7C811C0B521C5">
    <w:name w:val="A7649571EAB042B7ABC7C811C0B521C5"/>
  </w:style>
  <w:style w:type="paragraph" w:customStyle="1" w:styleId="784DAEE517C54DD6A84B525C82630E17">
    <w:name w:val="784DAEE517C54DD6A84B525C82630E17"/>
  </w:style>
  <w:style w:type="paragraph" w:customStyle="1" w:styleId="B26691A3C2AA4554B8773197118E0323">
    <w:name w:val="B26691A3C2AA4554B8773197118E0323"/>
  </w:style>
  <w:style w:type="paragraph" w:customStyle="1" w:styleId="4BECF2087C714A25AE50E430F1DC433D">
    <w:name w:val="4BECF2087C714A25AE50E430F1DC4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Brady Moore</cp:lastModifiedBy>
  <cp:revision>3</cp:revision>
  <dcterms:created xsi:type="dcterms:W3CDTF">2024-10-05T04:29:00Z</dcterms:created>
  <dcterms:modified xsi:type="dcterms:W3CDTF">2024-10-05T04:31:00Z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